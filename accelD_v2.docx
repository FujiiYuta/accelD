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pPr>
              <w:rPr>
                <w:rFonts w:hint="eastAsia"/>
              </w:rPr>
            </w:pPr>
          </w:p>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rPr>
                <w:rFonts w:hint="eastAsia"/>
              </w:rPr>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pPr>
              <w:rPr>
                <w:rFonts w:hint="eastAsia"/>
              </w:rPr>
            </w:pPr>
          </w:p>
        </w:tc>
      </w:tr>
      <w:tr w:rsidR="00ED3980" w14:paraId="7B7DFF7C" w14:textId="77777777" w:rsidTr="00944FBA">
        <w:trPr>
          <w:jc w:val="center"/>
        </w:trPr>
        <w:tc>
          <w:tcPr>
            <w:tcW w:w="5000" w:type="pct"/>
          </w:tcPr>
          <w:p w14:paraId="7BB8CC2E" w14:textId="1ED432F2" w:rsidR="00ED3980" w:rsidRDefault="004735D0" w:rsidP="00E710A5">
            <w:pPr>
              <w:pStyle w:val="IPSJ4"/>
              <w:rPr>
                <w:rFonts w:hint="eastAsia"/>
              </w:rPr>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D012E7">
              <w:rPr>
                <w:rFonts w:hint="eastAsia"/>
              </w:rPr>
              <w:t>ウェ</w:t>
            </w:r>
            <w:r w:rsidR="00D012E7" w:rsidRPr="00E710A5">
              <w:rPr>
                <w:rFonts w:hint="eastAsia"/>
              </w:rPr>
              <w:t>アラブルデバイス</w:t>
            </w:r>
            <w:r w:rsidR="00E710A5" w:rsidRPr="00E710A5">
              <w:rPr>
                <w:rFonts w:hint="eastAsia"/>
              </w:rPr>
              <w:t>によってジェスチャ認識</w:t>
            </w:r>
            <w:proofErr w:type="gramStart"/>
            <w:r w:rsidR="00E710A5" w:rsidRPr="00E710A5">
              <w:rPr>
                <w:rFonts w:hint="eastAsia"/>
              </w:rPr>
              <w:t>を</w:t>
            </w:r>
            <w:proofErr w:type="gramEnd"/>
            <w:r w:rsidR="00E710A5" w:rsidRPr="00E710A5">
              <w:rPr>
                <w:rFonts w:hint="eastAsia"/>
              </w:rPr>
              <w:t>行い仲良し度</w:t>
            </w:r>
            <w:proofErr w:type="gramStart"/>
            <w:r w:rsidR="00E710A5" w:rsidRPr="00E710A5">
              <w:rPr>
                <w:rFonts w:hint="eastAsia"/>
              </w:rPr>
              <w:t>を</w:t>
            </w:r>
            <w:proofErr w:type="gramEnd"/>
            <w:r w:rsidR="00E710A5" w:rsidRPr="00E710A5">
              <w:rPr>
                <w:rFonts w:hint="eastAsia"/>
              </w:rPr>
              <w:t>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D012E7">
              <w:rPr>
                <w:rFonts w:hint="eastAsia"/>
              </w:rPr>
              <w:t>はウェ</w:t>
            </w:r>
            <w:r w:rsidR="00E710A5" w:rsidRPr="00E710A5">
              <w:rPr>
                <w:rFonts w:hint="eastAsia"/>
              </w:rPr>
              <w:t>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pPr>
              <w:rPr>
                <w:rFonts w:hint="eastAsia"/>
              </w:rPr>
            </w:pPr>
          </w:p>
        </w:tc>
      </w:tr>
      <w:tr w:rsidR="00ED3980" w14:paraId="1727A19F" w14:textId="77777777" w:rsidTr="00944FBA">
        <w:trPr>
          <w:jc w:val="center"/>
        </w:trPr>
        <w:tc>
          <w:tcPr>
            <w:tcW w:w="5000" w:type="pct"/>
          </w:tcPr>
          <w:p w14:paraId="2A90FC31" w14:textId="77777777" w:rsidR="00ED3980" w:rsidRDefault="00ED3980">
            <w:pPr>
              <w:rPr>
                <w:rFonts w:hint="eastAsia"/>
              </w:rPr>
            </w:pPr>
          </w:p>
        </w:tc>
      </w:tr>
      <w:tr w:rsidR="004735D0" w14:paraId="7187D387" w14:textId="77777777" w:rsidTr="00944FBA">
        <w:trPr>
          <w:jc w:val="center"/>
        </w:trPr>
        <w:tc>
          <w:tcPr>
            <w:tcW w:w="5000" w:type="pct"/>
          </w:tcPr>
          <w:p w14:paraId="666FFE9E" w14:textId="77777777" w:rsidR="004735D0" w:rsidRDefault="004735D0" w:rsidP="002964DF">
            <w:pPr>
              <w:pStyle w:val="IPSJ1"/>
              <w:rPr>
                <w:rFonts w:hint="eastAsia"/>
              </w:rPr>
            </w:pPr>
          </w:p>
        </w:tc>
      </w:tr>
      <w:tr w:rsidR="00A363C9" w14:paraId="58618C1F" w14:textId="77777777" w:rsidTr="00A363C9">
        <w:trPr>
          <w:jc w:val="center"/>
        </w:trPr>
        <w:tc>
          <w:tcPr>
            <w:tcW w:w="5000" w:type="pct"/>
          </w:tcPr>
          <w:p w14:paraId="032FB5E4" w14:textId="4233907E" w:rsidR="00A363C9" w:rsidRPr="002F5B69" w:rsidRDefault="00A363C9" w:rsidP="002F5B69">
            <w:pPr>
              <w:widowControl/>
              <w:tabs>
                <w:tab w:val="clear" w:pos="513"/>
              </w:tabs>
              <w:jc w:val="center"/>
              <w:rPr>
                <w:rFonts w:eastAsia="MS Gothic"/>
                <w:b/>
                <w:kern w:val="0"/>
                <w:sz w:val="28"/>
                <w:szCs w:val="28"/>
              </w:rPr>
            </w:pPr>
            <w:r w:rsidRPr="002F5B69">
              <w:rPr>
                <w:rFonts w:eastAsia="MS Gothic"/>
                <w:b/>
                <w:sz w:val="28"/>
                <w:szCs w:val="28"/>
              </w:rPr>
              <w:t xml:space="preserve">accelD : </w:t>
            </w:r>
            <w:r w:rsidR="002F5B69" w:rsidRPr="002F5B69">
              <w:rPr>
                <w:rFonts w:eastAsia="MS Gothic"/>
                <w:b/>
                <w:color w:val="212121"/>
                <w:kern w:val="0"/>
                <w:sz w:val="28"/>
                <w:szCs w:val="28"/>
                <w:shd w:val="clear" w:color="auto" w:fill="FFFFFF"/>
              </w:rPr>
              <w:t>Flexible Communication System by Gesture Recognition</w:t>
            </w:r>
          </w:p>
        </w:tc>
      </w:tr>
      <w:tr w:rsidR="00A363C9" w14:paraId="67DF6A1B" w14:textId="77777777" w:rsidTr="00A363C9">
        <w:trPr>
          <w:jc w:val="center"/>
        </w:trPr>
        <w:tc>
          <w:tcPr>
            <w:tcW w:w="5000" w:type="pct"/>
          </w:tcPr>
          <w:p w14:paraId="3149661E" w14:textId="77777777" w:rsidR="00A363C9" w:rsidRDefault="00A363C9" w:rsidP="00A363C9">
            <w:pPr>
              <w:pStyle w:val="IPSJ4"/>
              <w:rPr>
                <w:rFonts w:hint="eastAsia"/>
              </w:rPr>
            </w:pPr>
          </w:p>
        </w:tc>
      </w:tr>
      <w:tr w:rsidR="00A363C9" w:rsidRPr="008C428D" w14:paraId="0D795D5A" w14:textId="77777777" w:rsidTr="00A363C9">
        <w:trPr>
          <w:jc w:val="center"/>
        </w:trPr>
        <w:tc>
          <w:tcPr>
            <w:tcW w:w="5000" w:type="pct"/>
          </w:tcPr>
          <w:p w14:paraId="00F68C84" w14:textId="4E212D6A" w:rsidR="00A363C9" w:rsidRPr="008C428D" w:rsidRDefault="002F5B69" w:rsidP="002F5B69">
            <w:pPr>
              <w:pStyle w:val="IPSJ5"/>
              <w:rPr>
                <w:rFonts w:hint="eastAsia"/>
              </w:rPr>
            </w:pPr>
            <w:r>
              <w:t>YUTA FUJII</w:t>
            </w:r>
            <w:r w:rsidR="00A363C9" w:rsidRPr="00A363C9">
              <w:t>†</w:t>
            </w:r>
            <w:r w:rsidR="00A363C9" w:rsidRPr="00A363C9">
              <w:rPr>
                <w:rFonts w:hint="eastAsia"/>
              </w:rPr>
              <w:t>1</w:t>
            </w:r>
            <w:r w:rsidR="00A363C9">
              <w:rPr>
                <w:rFonts w:hint="eastAsia"/>
              </w:rPr>
              <w:t xml:space="preserve">　</w:t>
            </w:r>
            <w:r w:rsidR="002964DF">
              <w:t>K</w:t>
            </w:r>
            <w:r>
              <w:t>EITA WATANABE</w:t>
            </w:r>
            <w:r w:rsidR="00A363C9" w:rsidRPr="00A363C9">
              <w:t>†</w:t>
            </w:r>
            <w:r w:rsidR="00A363C9" w:rsidRPr="00A363C9">
              <w:rPr>
                <w:rFonts w:hint="eastAsia"/>
              </w:rPr>
              <w:t>1</w:t>
            </w:r>
            <w:r w:rsidR="00A363C9" w:rsidRPr="008C428D">
              <w:rPr>
                <w:rFonts w:hint="eastAsia"/>
              </w:rPr>
              <w:t xml:space="preserve">　</w:t>
            </w:r>
          </w:p>
        </w:tc>
      </w:tr>
      <w:tr w:rsidR="00A363C9" w14:paraId="6873211A" w14:textId="77777777" w:rsidTr="00A363C9">
        <w:trPr>
          <w:jc w:val="center"/>
        </w:trPr>
        <w:tc>
          <w:tcPr>
            <w:tcW w:w="5000" w:type="pct"/>
          </w:tcPr>
          <w:p w14:paraId="03FEFE6C" w14:textId="77777777" w:rsidR="00A363C9" w:rsidRDefault="00A363C9" w:rsidP="00A363C9">
            <w:pPr>
              <w:pStyle w:val="IPSJ4"/>
              <w:rPr>
                <w:rFonts w:hint="eastAsia"/>
              </w:rPr>
            </w:pPr>
          </w:p>
        </w:tc>
      </w:tr>
      <w:tr w:rsidR="00A363C9" w14:paraId="122CE5E9" w14:textId="77777777" w:rsidTr="00A363C9">
        <w:trPr>
          <w:jc w:val="center"/>
        </w:trPr>
        <w:tc>
          <w:tcPr>
            <w:tcW w:w="5000" w:type="pct"/>
          </w:tcPr>
          <w:p w14:paraId="23C9DCEB" w14:textId="5DF2D3A7" w:rsidR="00A363C9" w:rsidRDefault="002F5B69" w:rsidP="00BF7027">
            <w:pPr>
              <w:pStyle w:val="IPSJ4"/>
              <w:rPr>
                <w:rFonts w:hint="eastAsia"/>
              </w:rPr>
            </w:pPr>
            <w:r w:rsidRPr="002F5B69">
              <w:rPr>
                <w:rFonts w:eastAsia="MS Gothic"/>
                <w:b/>
                <w:i/>
              </w:rPr>
              <w:t>Abstract</w:t>
            </w:r>
            <w:r w:rsidR="00A363C9">
              <w:rPr>
                <w:rFonts w:hint="eastAsia"/>
              </w:rPr>
              <w:t>：</w:t>
            </w:r>
            <w:r w:rsidR="00D16F91" w:rsidRPr="00D16F91">
              <w:t>We greet using various gestures when faced with a person. The gesture expresses the degree of friendship between people who face each other, but it is often that friendship degree and actual behavior are not proportional, Therefore, we propose accelD, that system prompts communication proportional to its degree of friendship by gesture recognition by wearable device and measuring friendship degree accelD is a system consisting only of wearable device and smartphone.</w:t>
            </w:r>
          </w:p>
        </w:tc>
      </w:tr>
    </w:tbl>
    <w:p w14:paraId="02CAE3F9" w14:textId="77777777" w:rsidR="00ED3980" w:rsidRDefault="00ED3980">
      <w:pPr>
        <w:pStyle w:val="a7"/>
        <w:tabs>
          <w:tab w:val="clear" w:pos="4252"/>
          <w:tab w:val="clear" w:pos="8504"/>
        </w:tabs>
        <w:snapToGrid/>
        <w:rPr>
          <w:rFonts w:hint="eastAsia"/>
        </w:rPr>
      </w:pPr>
    </w:p>
    <w:p w14:paraId="3C9879BC" w14:textId="77777777" w:rsidR="00ED3980" w:rsidRDefault="00ED3980">
      <w:pPr>
        <w:pStyle w:val="a7"/>
        <w:tabs>
          <w:tab w:val="clear" w:pos="4252"/>
          <w:tab w:val="clear" w:pos="8504"/>
        </w:tabs>
        <w:snapToGrid/>
        <w:rPr>
          <w:rFonts w:hint="eastAsia"/>
        </w:rPr>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rFonts w:hint="eastAsia"/>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6D092001" w:rsidR="002D228B" w:rsidRDefault="002D228B" w:rsidP="007B06D2">
      <w:r>
        <w:rPr>
          <w:rFonts w:hint="eastAsia"/>
        </w:rPr>
        <w:t xml:space="preserve">　そこで本研究では</w:t>
      </w:r>
      <w:r>
        <w:t xml:space="preserve">, </w:t>
      </w:r>
      <w:r w:rsidR="00D012E7">
        <w:rPr>
          <w:rFonts w:hint="eastAsia"/>
        </w:rPr>
        <w:t>ウェアラブルデバイス</w:t>
      </w:r>
      <w:r w:rsidR="000A7AD0">
        <w:rPr>
          <w:rFonts w:hint="eastAsia"/>
        </w:rPr>
        <w:t>によるジェスチャ認識によって仲良し度を測り</w:t>
      </w:r>
      <w:r w:rsidR="000A7AD0">
        <w:t xml:space="preserve">, </w:t>
      </w:r>
      <w:r w:rsidR="000A7AD0">
        <w:rPr>
          <w:rFonts w:hint="eastAsia"/>
        </w:rPr>
        <w:t>仲良し度と実際の行動</w:t>
      </w:r>
      <w:proofErr w:type="gramStart"/>
      <w:r w:rsidR="000A7AD0">
        <w:rPr>
          <w:rFonts w:hint="eastAsia"/>
        </w:rPr>
        <w:t>を</w:t>
      </w:r>
      <w:proofErr w:type="gramEnd"/>
      <w:r w:rsidR="000A7AD0">
        <w:rPr>
          <w:rFonts w:hint="eastAsia"/>
        </w:rPr>
        <w:t>紐づける</w:t>
      </w:r>
      <w:r w:rsidR="003710E8">
        <w:rPr>
          <w:rFonts w:hint="eastAsia"/>
        </w:rPr>
        <w:t>システム</w:t>
      </w:r>
      <w:r w:rsidR="003710E8">
        <w:t>accelD</w:t>
      </w:r>
      <w:proofErr w:type="gramStart"/>
      <w:r w:rsidR="003710E8">
        <w:rPr>
          <w:rFonts w:hint="eastAsia"/>
        </w:rPr>
        <w:t>を</w:t>
      </w:r>
      <w:proofErr w:type="gramEnd"/>
      <w:r w:rsidR="003710E8">
        <w:rPr>
          <w:rFonts w:hint="eastAsia"/>
        </w:rPr>
        <w:t>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Pr>
        <w:rPr>
          <w:rFonts w:hint="eastAsia"/>
        </w:rPr>
      </w:pPr>
    </w:p>
    <w:p w14:paraId="10CD79A5" w14:textId="77777777" w:rsidR="00135E22" w:rsidRDefault="00135E22" w:rsidP="00135E22">
      <w:pPr>
        <w:pStyle w:val="1"/>
      </w:pPr>
      <w:r>
        <w:rPr>
          <w:rFonts w:hint="eastAsia"/>
        </w:rPr>
        <w:t>関連研究</w:t>
      </w:r>
    </w:p>
    <w:p w14:paraId="57025D98" w14:textId="498D8C7E" w:rsidR="00135E22" w:rsidRDefault="008C219F" w:rsidP="007B06D2">
      <w:r>
        <w:rPr>
          <w:rFonts w:hint="eastAsia"/>
        </w:rPr>
        <w:t xml:space="preserve">　ジェスチャ</w:t>
      </w:r>
      <w:r w:rsidR="00E65567">
        <w:rPr>
          <w:rFonts w:hint="eastAsia"/>
        </w:rPr>
        <w:t>認識研究において</w:t>
      </w:r>
      <w:r w:rsidR="00E65567">
        <w:t xml:space="preserve">, </w:t>
      </w:r>
      <w:r w:rsidR="00E65567">
        <w:rPr>
          <w:rFonts w:hint="eastAsia"/>
        </w:rPr>
        <w:t>ウェアラブルデバイス</w:t>
      </w:r>
      <w:r w:rsidR="00B01EE7">
        <w:rPr>
          <w:rFonts w:hint="eastAsia"/>
        </w:rPr>
        <w:t>の加速度センサを用いて多くの研究が行われてきた</w:t>
      </w:r>
      <w:r w:rsidR="00BA0E0B">
        <w:rPr>
          <w:vertAlign w:val="superscript"/>
        </w:rPr>
        <w:t>[1</w:t>
      </w:r>
      <w:r w:rsidR="00B01EE7" w:rsidRPr="00B01EE7">
        <w:rPr>
          <w:vertAlign w:val="superscript"/>
        </w:rPr>
        <w:t>]</w:t>
      </w:r>
      <w:r w:rsidR="00C6476E">
        <w:rPr>
          <w:vertAlign w:val="superscript"/>
        </w:rPr>
        <w:t>[3][6]</w:t>
      </w:r>
      <w:r w:rsidR="00B01EE7">
        <w:t>.</w:t>
      </w:r>
      <w:r w:rsidR="008609D2">
        <w:t xml:space="preserve"> </w:t>
      </w:r>
      <w:r w:rsidR="00BA0E0B">
        <w:rPr>
          <w:rFonts w:hint="eastAsia"/>
        </w:rPr>
        <w:t>多くの研究では</w:t>
      </w:r>
      <w:r w:rsidR="00BA0E0B">
        <w:t xml:space="preserve">, </w:t>
      </w:r>
      <w:r w:rsidR="00BA0E0B">
        <w:rPr>
          <w:rFonts w:hint="eastAsia"/>
        </w:rPr>
        <w:t>認識対象とする</w:t>
      </w:r>
      <w:r>
        <w:rPr>
          <w:rFonts w:hint="eastAsia"/>
        </w:rPr>
        <w:t>エンド</w:t>
      </w:r>
      <w:r w:rsidR="00BA0E0B">
        <w:rPr>
          <w:rFonts w:hint="eastAsia"/>
        </w:rPr>
        <w:t>ユーザから事前にセンサデータを取得し</w:t>
      </w:r>
      <w:r w:rsidR="00BA0E0B">
        <w:t xml:space="preserve">, </w:t>
      </w:r>
      <w:r w:rsidR="00BA0E0B">
        <w:rPr>
          <w:rFonts w:hint="eastAsia"/>
        </w:rPr>
        <w:t>ラベル付けをした</w:t>
      </w:r>
      <w:r w:rsidR="00BA0E0B">
        <w:rPr>
          <w:rFonts w:hint="eastAsia"/>
        </w:rPr>
        <w:t>サンプル</w:t>
      </w:r>
      <w:r w:rsidR="00BA0E0B">
        <w:rPr>
          <w:rFonts w:hint="eastAsia"/>
        </w:rPr>
        <w:t>データを用いる手法が提案されている</w:t>
      </w:r>
      <w:r w:rsidR="00BA0E0B" w:rsidRPr="00BA0E0B">
        <w:rPr>
          <w:vertAlign w:val="superscript"/>
        </w:rPr>
        <w:t>[2]</w:t>
      </w:r>
      <w:r w:rsidR="00BA0E0B">
        <w:t>.</w:t>
      </w:r>
      <w:r>
        <w:rPr>
          <w:rFonts w:hint="eastAsia"/>
        </w:rPr>
        <w:t>本研究においても</w:t>
      </w:r>
      <w:r>
        <w:t xml:space="preserve">, </w:t>
      </w:r>
      <w:r>
        <w:rPr>
          <w:rFonts w:hint="eastAsia"/>
        </w:rPr>
        <w:t>同様の想定をおく</w:t>
      </w:r>
      <w:r>
        <w:t xml:space="preserve">. </w:t>
      </w:r>
      <w:r>
        <w:rPr>
          <w:rFonts w:hint="eastAsia"/>
        </w:rPr>
        <w:t>また</w:t>
      </w:r>
      <w:r>
        <w:t xml:space="preserve">, </w:t>
      </w:r>
      <w:r>
        <w:rPr>
          <w:rFonts w:hint="eastAsia"/>
        </w:rPr>
        <w:t>これまでのジェスチャ認識研究の多くは</w:t>
      </w:r>
      <w:r w:rsidR="00EF0724">
        <w:t>,</w:t>
      </w:r>
      <w:r w:rsidR="00BA0E0B">
        <w:t xml:space="preserve"> </w:t>
      </w:r>
      <w:r>
        <w:rPr>
          <w:rFonts w:hint="eastAsia"/>
        </w:rPr>
        <w:t>ユーザ自身がジェスチャの開始点と終了点を指定する必要があった</w:t>
      </w:r>
      <w:r>
        <w:rPr>
          <w:vertAlign w:val="superscript"/>
        </w:rPr>
        <w:t>[5]</w:t>
      </w:r>
      <w:r>
        <w:t xml:space="preserve"> .</w:t>
      </w:r>
      <w:r w:rsidR="00101D05">
        <w:t xml:space="preserve"> </w:t>
      </w:r>
      <w:r w:rsidR="00101D05">
        <w:rPr>
          <w:rFonts w:hint="eastAsia"/>
        </w:rPr>
        <w:t>しかし</w:t>
      </w:r>
      <w:r w:rsidR="00101D05">
        <w:t xml:space="preserve">, </w:t>
      </w:r>
      <w:r w:rsidR="00101D05">
        <w:rPr>
          <w:rFonts w:hint="eastAsia"/>
        </w:rPr>
        <w:t>開始点と終了点を指定する動</w:t>
      </w:r>
      <w:r w:rsidR="00101D05">
        <w:rPr>
          <w:rFonts w:hint="eastAsia"/>
        </w:rPr>
        <w:lastRenderedPageBreak/>
        <w:t>作自体を加速度データとして取得することは好ましくなく</w:t>
      </w:r>
      <w:r w:rsidR="00101D05">
        <w:t xml:space="preserve">, </w:t>
      </w:r>
      <w:r w:rsidR="00101D05">
        <w:rPr>
          <w:rFonts w:hint="eastAsia"/>
        </w:rPr>
        <w:t>実際の利用環境を想定しても好ましくないため</w:t>
      </w:r>
      <w:r w:rsidR="00101D05">
        <w:t xml:space="preserve">, </w:t>
      </w:r>
      <w:r w:rsidR="00101D05">
        <w:rPr>
          <w:rFonts w:hint="eastAsia"/>
        </w:rPr>
        <w:t>連続的なデータを抽出して分析する</w:t>
      </w:r>
      <w:r w:rsidR="00101D05">
        <w:t xml:space="preserve">. </w:t>
      </w:r>
    </w:p>
    <w:p w14:paraId="13CEE47C" w14:textId="7011E4EC" w:rsidR="00EF0724" w:rsidRDefault="00EF0724" w:rsidP="007B06D2">
      <w:r>
        <w:t xml:space="preserve"> </w:t>
      </w:r>
      <w:r>
        <w:rPr>
          <w:rFonts w:hint="eastAsia"/>
        </w:rPr>
        <w:t>また</w:t>
      </w:r>
      <w:r>
        <w:t xml:space="preserve">, </w:t>
      </w:r>
      <w:r>
        <w:rPr>
          <w:rFonts w:hint="eastAsia"/>
        </w:rPr>
        <w:t>ジェスチャ認識の研究の多くでは</w:t>
      </w:r>
      <w:r>
        <w:t xml:space="preserve">, </w:t>
      </w:r>
      <w:r>
        <w:rPr>
          <w:rFonts w:hint="eastAsia"/>
        </w:rPr>
        <w:t>機械学習の手法として</w:t>
      </w:r>
      <w:r>
        <w:t>SVM</w:t>
      </w:r>
      <w:r>
        <w:rPr>
          <w:rFonts w:hint="eastAsia"/>
        </w:rPr>
        <w:t>を用いるものが多かったが</w:t>
      </w:r>
      <w:r>
        <w:rPr>
          <w:rFonts w:hint="eastAsia"/>
        </w:rPr>
        <w:t xml:space="preserve">, </w:t>
      </w:r>
      <w:r>
        <w:rPr>
          <w:rFonts w:hint="eastAsia"/>
        </w:rPr>
        <w:t>本研究ではさまざまなジェスチャの種類を識別する必要があるため</w:t>
      </w:r>
      <w:r>
        <w:t xml:space="preserve">, </w:t>
      </w:r>
      <w:proofErr w:type="gramStart"/>
      <w:r>
        <w:t>k</w:t>
      </w:r>
      <w:proofErr w:type="gramEnd"/>
      <w:r>
        <w:rPr>
          <w:rFonts w:hint="eastAsia"/>
        </w:rPr>
        <w:t>近傍法を用いる</w:t>
      </w:r>
      <w:r>
        <w:t xml:space="preserve">. </w:t>
      </w:r>
    </w:p>
    <w:p w14:paraId="3B51430D" w14:textId="0AAEDD4D" w:rsidR="00ED3980" w:rsidRDefault="00A356AD">
      <w:pPr>
        <w:pStyle w:val="1"/>
        <w:rPr>
          <w:rFonts w:hint="eastAsia"/>
        </w:rPr>
      </w:pPr>
      <w:r>
        <w:t>accelD</w:t>
      </w:r>
    </w:p>
    <w:p w14:paraId="37860F08" w14:textId="6C4CDC37" w:rsidR="00ED3980" w:rsidRPr="00C84D69" w:rsidRDefault="00ED3980">
      <w:pPr>
        <w:rPr>
          <w:rFonts w:ascii="MS Mincho" w:eastAsia="MS Mincho" w:hAnsi="MS Mincho" w:hint="eastAsia"/>
        </w:rPr>
      </w:pPr>
      <w:r>
        <w:rPr>
          <w:rFonts w:hint="eastAsia"/>
        </w:rPr>
        <w:t xml:space="preserve">　</w:t>
      </w:r>
      <w:r w:rsidR="00C84D69" w:rsidRPr="00C84D69">
        <w:rPr>
          <w:rFonts w:ascii="MS Mincho" w:eastAsia="MS Mincho" w:hAnsi="MS Mincho" w:cs="Times"/>
          <w:color w:val="000000"/>
          <w:kern w:val="0"/>
        </w:rPr>
        <w:t>accelD(図1)は位置情報と複数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w:t>
      </w:r>
      <w:r w:rsidR="00A356AD">
        <w:rPr>
          <w:rFonts w:ascii="MS Mincho" w:eastAsia="MS Mincho" w:hAnsi="MS Mincho" w:cs="Times" w:hint="eastAsia"/>
          <w:color w:val="000000"/>
          <w:kern w:val="0"/>
        </w:rPr>
        <w:t>に分かれている</w:t>
      </w:r>
      <w:r w:rsidR="00246530">
        <w:rPr>
          <w:rFonts w:ascii="MS Mincho" w:eastAsia="MS Mincho" w:hAnsi="MS Mincho" w:cs="Times"/>
          <w:color w:val="000000"/>
          <w:kern w:val="0"/>
        </w:rPr>
        <w:t>。ジェスチャと仲良し度の上がり方は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w:t>
      </w:r>
      <w:r w:rsidR="00C84D69" w:rsidRPr="00C84D69">
        <w:rPr>
          <w:rFonts w:ascii="MS Mincho" w:eastAsia="MS Mincho" w:hAnsi="MS Mincho" w:cs="Times"/>
          <w:color w:val="000000"/>
          <w:kern w:val="0"/>
        </w:rPr>
        <w:t>のようになる.</w:t>
      </w:r>
    </w:p>
    <w:p w14:paraId="248A1863" w14:textId="7BA12EDF" w:rsidR="007711C1" w:rsidRPr="00246530" w:rsidRDefault="00B23CEB" w:rsidP="00B23CEB">
      <w:pPr>
        <w:rPr>
          <w:rFonts w:ascii="MS Mincho" w:eastAsia="MS Mincho" w:hAnsi="MS Mincho" w:cs="Times"/>
          <w:color w:val="000000"/>
          <w:kern w:val="0"/>
        </w:rPr>
      </w:pPr>
      <w:r>
        <w:rPr>
          <w:rFonts w:ascii="Times" w:hAnsi="Times" w:cs="Times" w:hint="eastAsia"/>
          <w:color w:val="000000"/>
          <w:kern w:val="0"/>
        </w:rPr>
        <w:t xml:space="preserve">　</w:t>
      </w:r>
      <w:r w:rsidR="00872FC0" w:rsidRPr="00872FC0">
        <w:rPr>
          <w:rFonts w:ascii="Times" w:hAnsi="Times" w:cs="Times"/>
          <w:color w:val="000000"/>
          <w:kern w:val="0"/>
        </w:rPr>
        <w:t>ソフトウェアは</w:t>
      </w:r>
      <w:r w:rsidR="00872FC0" w:rsidRPr="00872FC0">
        <w:rPr>
          <w:rFonts w:ascii="Times" w:hAnsi="Times" w:cs="Times"/>
          <w:color w:val="000000"/>
          <w:kern w:val="0"/>
        </w:rPr>
        <w:t>iOS</w:t>
      </w:r>
      <w:r w:rsidR="00872FC0" w:rsidRPr="00872FC0">
        <w:rPr>
          <w:rFonts w:ascii="Times" w:hAnsi="Times" w:cs="Times"/>
          <w:color w:val="000000"/>
          <w:kern w:val="0"/>
        </w:rPr>
        <w:t>アプリケーションとして実装した</w:t>
      </w:r>
      <w:r w:rsidR="00872FC0" w:rsidRPr="00872FC0">
        <w:rPr>
          <w:rFonts w:ascii="Times" w:hAnsi="Times" w:cs="Times"/>
          <w:color w:val="000000"/>
          <w:kern w:val="0"/>
        </w:rPr>
        <w:t xml:space="preserve">. </w:t>
      </w:r>
      <w:r w:rsidR="00C30484">
        <w:rPr>
          <w:rFonts w:ascii="Times" w:hAnsi="Times" w:cs="Times"/>
          <w:color w:val="000000"/>
          <w:kern w:val="0"/>
        </w:rPr>
        <w:t>アプリケーション起動後の画面には</w:t>
      </w:r>
      <w:r w:rsidR="00C30484">
        <w:rPr>
          <w:rFonts w:ascii="Times" w:hAnsi="Times" w:cs="Times" w:hint="eastAsia"/>
          <w:color w:val="000000"/>
          <w:kern w:val="0"/>
        </w:rPr>
        <w:t>他</w:t>
      </w:r>
      <w:r w:rsidR="00872FC0" w:rsidRPr="00872FC0">
        <w:rPr>
          <w:rFonts w:ascii="Times" w:hAnsi="Times" w:cs="Times"/>
          <w:color w:val="000000"/>
          <w:kern w:val="0"/>
        </w:rPr>
        <w:t>ユーザの一覧を表示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左</w:t>
      </w:r>
      <w:r w:rsidR="00872FC0" w:rsidRPr="00872FC0">
        <w:rPr>
          <w:rFonts w:ascii="Times" w:hAnsi="Times" w:cs="Times"/>
          <w:color w:val="000000"/>
          <w:kern w:val="0"/>
        </w:rPr>
        <w:t>)</w:t>
      </w:r>
      <w:r w:rsidR="00C30484">
        <w:rPr>
          <w:rFonts w:ascii="Times" w:hAnsi="Times" w:cs="Times"/>
          <w:color w:val="000000"/>
          <w:kern w:val="0"/>
        </w:rPr>
        <w:t>し、ユーザ名をタップすることで特定ユーザとのジェスチャの履歴や</w:t>
      </w:r>
      <w:r w:rsidR="00C30484">
        <w:rPr>
          <w:rFonts w:ascii="Times" w:hAnsi="Times" w:cs="Times" w:hint="eastAsia"/>
          <w:color w:val="000000"/>
          <w:kern w:val="0"/>
        </w:rPr>
        <w:t>他</w:t>
      </w:r>
      <w:r w:rsidR="00872FC0" w:rsidRPr="00872FC0">
        <w:rPr>
          <w:rFonts w:ascii="Times" w:hAnsi="Times" w:cs="Times"/>
          <w:color w:val="000000"/>
          <w:kern w:val="0"/>
        </w:rPr>
        <w:t>ユーザとの仲良し度を表示</w:t>
      </w:r>
      <w:r w:rsidR="00872FC0" w:rsidRPr="00872FC0">
        <w:rPr>
          <w:rFonts w:ascii="Times" w:hAnsi="Times" w:cs="Times"/>
          <w:color w:val="000000"/>
          <w:kern w:val="0"/>
        </w:rPr>
        <w:t>(</w:t>
      </w:r>
      <w:r w:rsidR="00872FC0" w:rsidRPr="00872FC0">
        <w:rPr>
          <w:rFonts w:ascii="Times" w:hAnsi="Times" w:cs="Times"/>
          <w:color w:val="000000"/>
          <w:kern w:val="0"/>
        </w:rPr>
        <w:t>図</w:t>
      </w:r>
      <w:r w:rsidR="00246530">
        <w:rPr>
          <w:rFonts w:ascii="Times" w:hAnsi="Times" w:cs="Times"/>
          <w:color w:val="000000"/>
          <w:kern w:val="0"/>
        </w:rPr>
        <w:t>2</w:t>
      </w:r>
      <w:r w:rsidR="00872FC0" w:rsidRPr="00872FC0">
        <w:rPr>
          <w:rFonts w:ascii="Times" w:hAnsi="Times" w:cs="Times"/>
          <w:color w:val="000000"/>
          <w:kern w:val="0"/>
        </w:rPr>
        <w:t xml:space="preserve"> </w:t>
      </w:r>
      <w:r w:rsidR="00872FC0" w:rsidRPr="00872FC0">
        <w:rPr>
          <w:rFonts w:ascii="Times" w:hAnsi="Times" w:cs="Times"/>
          <w:color w:val="000000"/>
          <w:kern w:val="0"/>
        </w:rPr>
        <w:t>右</w:t>
      </w:r>
      <w:r w:rsidR="00872FC0" w:rsidRPr="00872FC0">
        <w:rPr>
          <w:rFonts w:ascii="Times" w:hAnsi="Times" w:cs="Times"/>
          <w:color w:val="000000"/>
          <w:kern w:val="0"/>
        </w:rPr>
        <w:t>)</w:t>
      </w:r>
      <w:r w:rsidR="00872FC0" w:rsidRPr="00872FC0">
        <w:rPr>
          <w:rFonts w:ascii="Times" w:hAnsi="Times" w:cs="Times"/>
          <w:color w:val="000000"/>
          <w:kern w:val="0"/>
        </w:rPr>
        <w:t>する</w:t>
      </w:r>
      <w:r w:rsidR="00872FC0" w:rsidRPr="00872FC0">
        <w:rPr>
          <w:rFonts w:ascii="Times" w:hAnsi="Times" w:cs="Times"/>
          <w:color w:val="000000"/>
          <w:kern w:val="0"/>
        </w:rPr>
        <w:t>. </w:t>
      </w:r>
      <w:r>
        <w:rPr>
          <w:rFonts w:hint="eastAsia"/>
        </w:rPr>
        <w:t xml:space="preserve"> </w:t>
      </w:r>
      <w:r w:rsidR="007711C1" w:rsidRPr="007711C1">
        <w:rPr>
          <w:rFonts w:ascii="MS Mincho" w:eastAsia="MS Mincho" w:hAnsi="MS Mincho" w:cs="Times"/>
          <w:color w:val="000000"/>
          <w:kern w:val="0"/>
        </w:rPr>
        <w:t>仲良し度はユーザが行うジェスチャによって上がっていく</w:t>
      </w:r>
      <w:r w:rsidR="00246530">
        <w:rPr>
          <w:rFonts w:ascii="MS Mincho" w:eastAsia="MS Mincho" w:hAnsi="MS Mincho" w:cs="Times"/>
          <w:color w:val="000000"/>
          <w:kern w:val="0"/>
        </w:rPr>
        <w:t xml:space="preserve">. </w:t>
      </w:r>
      <w:r w:rsidR="007711C1" w:rsidRPr="007711C1">
        <w:rPr>
          <w:rFonts w:ascii="MS Mincho" w:eastAsia="MS Mincho" w:hAnsi="MS Mincho" w:cs="Times"/>
          <w:color w:val="000000"/>
          <w:kern w:val="0"/>
        </w:rPr>
        <w:t>今回の提案では</w:t>
      </w:r>
      <w:r w:rsidR="00246530">
        <w:rPr>
          <w:rFonts w:ascii="MS Mincho" w:eastAsia="MS Mincho" w:hAnsi="MS Mincho" w:cs="Times" w:hint="eastAsia"/>
          <w:color w:val="000000"/>
          <w:kern w:val="0"/>
        </w:rPr>
        <w:t>表</w:t>
      </w:r>
      <w:r w:rsidR="00246530">
        <w:rPr>
          <w:rFonts w:ascii="MS Mincho" w:eastAsia="MS Mincho" w:hAnsi="MS Mincho" w:cs="Times"/>
          <w:color w:val="000000"/>
          <w:kern w:val="0"/>
        </w:rPr>
        <w:t>1の</w:t>
      </w:r>
      <w:r w:rsidR="00246530">
        <w:rPr>
          <w:rFonts w:ascii="MS Mincho" w:eastAsia="MS Mincho" w:hAnsi="MS Mincho" w:cs="Times" w:hint="eastAsia"/>
          <w:color w:val="000000"/>
          <w:kern w:val="0"/>
        </w:rPr>
        <w:t>ように</w:t>
      </w:r>
      <w:r w:rsidR="007711C1" w:rsidRPr="007711C1">
        <w:rPr>
          <w:rFonts w:ascii="MS Mincho" w:eastAsia="MS Mincho" w:hAnsi="MS Mincho" w:cs="Times"/>
          <w:color w:val="000000"/>
          <w:kern w:val="0"/>
        </w:rPr>
        <w:t xml:space="preserve">重み付けをする.  </w:t>
      </w:r>
    </w:p>
    <w:p w14:paraId="1B538747" w14:textId="01AE233B"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位置情報はGPSによって取得する. iOSのフレームワーク,</w:t>
      </w:r>
      <w:proofErr w:type="spellStart"/>
      <w:r w:rsidR="007711C1" w:rsidRPr="007711C1">
        <w:rPr>
          <w:rFonts w:ascii="MS Mincho" w:eastAsia="MS Mincho" w:hAnsi="MS Mincho" w:cs="Times"/>
          <w:color w:val="000000"/>
          <w:kern w:val="0"/>
        </w:rPr>
        <w:t>CoreLocation</w:t>
      </w:r>
      <w:proofErr w:type="spellEnd"/>
      <w:r w:rsidR="007711C1" w:rsidRPr="007711C1">
        <w:rPr>
          <w:rFonts w:ascii="MS Mincho" w:eastAsia="MS Mincho" w:hAnsi="MS Mincho" w:cs="Times"/>
          <w:color w:val="000000"/>
          <w:kern w:val="0"/>
        </w:rPr>
        <w:t xml:space="preserve">を使用し, 位置情報を取得後に近距離通信フレームワーク, </w:t>
      </w:r>
      <w:proofErr w:type="spellStart"/>
      <w:r w:rsidR="007711C1" w:rsidRPr="007711C1">
        <w:rPr>
          <w:rFonts w:ascii="MS Mincho" w:eastAsia="MS Mincho" w:hAnsi="MS Mincho" w:cs="Times"/>
          <w:color w:val="000000"/>
          <w:kern w:val="0"/>
        </w:rPr>
        <w:t>MultipeerConnectivity</w:t>
      </w:r>
      <w:proofErr w:type="spellEnd"/>
      <w:r w:rsidR="007711C1" w:rsidRPr="007711C1">
        <w:rPr>
          <w:rFonts w:ascii="MS Mincho" w:eastAsia="MS Mincho" w:hAnsi="MS Mincho" w:cs="Times"/>
          <w:color w:val="000000"/>
          <w:kern w:val="0"/>
        </w:rPr>
        <w:t xml:space="preserve">によりユーザ同士の通信を行う.  </w:t>
      </w:r>
    </w:p>
    <w:p w14:paraId="17C26E1A" w14:textId="02572378" w:rsidR="007711C1" w:rsidRPr="007711C1" w:rsidRDefault="00B23CEB"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Pr>
          <w:rFonts w:ascii="MS Mincho" w:eastAsia="MS Mincho" w:hAnsi="MS Mincho" w:cs="Times" w:hint="eastAsia"/>
          <w:color w:val="000000"/>
          <w:kern w:val="0"/>
        </w:rPr>
        <w:t xml:space="preserve">　</w:t>
      </w:r>
      <w:r w:rsidR="007711C1"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6023342B" w:rsid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時系列データとしてCSV形式で保存している加速度データに任意のラベルをジェスチャごとにつけ, </w:t>
      </w:r>
      <w:proofErr w:type="gramStart"/>
      <w:r w:rsidRPr="007711C1">
        <w:rPr>
          <w:rFonts w:ascii="MS Mincho" w:eastAsia="MS Mincho" w:hAnsi="MS Mincho" w:cs="Times"/>
          <w:color w:val="000000"/>
          <w:kern w:val="0"/>
        </w:rPr>
        <w:t>k</w:t>
      </w:r>
      <w:proofErr w:type="gramEnd"/>
      <w:r w:rsidRPr="007711C1">
        <w:rPr>
          <w:rFonts w:ascii="MS Mincho" w:eastAsia="MS Mincho" w:hAnsi="MS Mincho" w:cs="Times"/>
          <w:color w:val="000000"/>
          <w:kern w:val="0"/>
        </w:rPr>
        <w:t>近傍法によっ</w:t>
      </w:r>
      <w:r w:rsidRPr="007711C1">
        <w:rPr>
          <w:rFonts w:ascii="MS Mincho" w:eastAsia="MS Mincho" w:hAnsi="MS Mincho" w:cs="Times"/>
          <w:color w:val="000000"/>
          <w:kern w:val="0"/>
        </w:rPr>
        <w:lastRenderedPageBreak/>
        <w:t>て機械学習モデルを作成する. iOSの</w:t>
      </w:r>
      <w:r w:rsidR="003B491B">
        <w:rPr>
          <w:rFonts w:ascii="MS Mincho" w:eastAsia="MS Mincho" w:hAnsi="MS Mincho" w:cs="Times" w:hint="eastAsia"/>
          <w:color w:val="000000"/>
          <w:kern w:val="0"/>
        </w:rPr>
        <w:t>機械学習</w:t>
      </w:r>
      <w:r w:rsidRPr="007711C1">
        <w:rPr>
          <w:rFonts w:ascii="MS Mincho" w:eastAsia="MS Mincho" w:hAnsi="MS Mincho" w:cs="Times"/>
          <w:color w:val="000000"/>
          <w:kern w:val="0"/>
        </w:rPr>
        <w:t xml:space="preserve">フレームワーク, </w:t>
      </w:r>
      <w:proofErr w:type="spellStart"/>
      <w:r w:rsidRPr="007711C1">
        <w:rPr>
          <w:rFonts w:ascii="MS Mincho" w:eastAsia="MS Mincho" w:hAnsi="MS Mincho" w:cs="Times"/>
          <w:color w:val="000000"/>
          <w:kern w:val="0"/>
        </w:rPr>
        <w:t>CoreML</w:t>
      </w:r>
      <w:proofErr w:type="spellEnd"/>
      <w:r w:rsidRPr="007711C1">
        <w:rPr>
          <w:rFonts w:ascii="MS Mincho" w:eastAsia="MS Mincho" w:hAnsi="MS Mincho" w:cs="Times"/>
          <w:color w:val="000000"/>
          <w:kern w:val="0"/>
        </w:rPr>
        <w:t>によってこの機械学習モデルを読み込む. 常に加速度データは取得し続け, ジェスチャも認識し続ける. 他ユーザとの距離が近く, かつジェスチャが一致しているときに仲良し度を上げる処理を行う</w:t>
      </w:r>
      <w:r w:rsidR="00B23CEB">
        <w:rPr>
          <w:rFonts w:ascii="MS Mincho" w:eastAsia="MS Mincho" w:hAnsi="MS Mincho" w:cs="Times"/>
          <w:color w:val="000000"/>
          <w:kern w:val="0"/>
        </w:rPr>
        <w:t>.</w:t>
      </w:r>
    </w:p>
    <w:p w14:paraId="073869D9" w14:textId="77777777" w:rsidR="00B365E0" w:rsidRDefault="00B365E0"/>
    <w:p w14:paraId="5DD9D2B5" w14:textId="7B5C7737" w:rsidR="00356856" w:rsidRDefault="00E46CCB" w:rsidP="00A356AD">
      <w:pPr>
        <w:pStyle w:val="1"/>
      </w:pPr>
      <w:r>
        <w:rPr>
          <w:rFonts w:hint="eastAsia"/>
        </w:rPr>
        <w:t>考察</w:t>
      </w:r>
    </w:p>
    <w:p w14:paraId="751C87D6" w14:textId="47A447F4" w:rsidR="00F73D75" w:rsidRPr="00F73D75" w:rsidRDefault="00A363C9" w:rsidP="00F73D75">
      <w:r>
        <w:rPr>
          <w:rFonts w:hint="eastAsia"/>
        </w:rPr>
        <w:t xml:space="preserve">　対面で挨拶をする時にジェスチャから仲良し度を測ることで</w:t>
      </w:r>
      <w:r>
        <w:t xml:space="preserve">, </w:t>
      </w:r>
      <w:r>
        <w:rPr>
          <w:rFonts w:hint="eastAsia"/>
        </w:rPr>
        <w:t>コミュニケーション行動と仲良し度の乖離を防ぐことができる</w:t>
      </w:r>
      <w:r>
        <w:t>. accelD</w:t>
      </w:r>
      <w:r>
        <w:rPr>
          <w:rFonts w:hint="eastAsia"/>
        </w:rPr>
        <w:t>で特定のユーザとの仲良し度を向上するために</w:t>
      </w:r>
      <w:r>
        <w:t xml:space="preserve">, </w:t>
      </w:r>
      <w:r>
        <w:rPr>
          <w:rFonts w:hint="eastAsia"/>
        </w:rPr>
        <w:t>仲良し度の度合いに見合ったコミュニケーションをとることができる</w:t>
      </w:r>
      <w:r>
        <w:t xml:space="preserve">. </w:t>
      </w:r>
      <w:r>
        <w:rPr>
          <w:rFonts w:hint="eastAsia"/>
        </w:rPr>
        <w:t>実際のさまざまなジェスチャを想定した使用例を挙げる</w:t>
      </w:r>
      <w:r>
        <w:t xml:space="preserve">.  </w:t>
      </w:r>
    </w:p>
    <w:p w14:paraId="25567A4F" w14:textId="04692CCB" w:rsidR="00A356AD" w:rsidRDefault="00A356AD" w:rsidP="00A356AD">
      <w:pPr>
        <w:pStyle w:val="21"/>
      </w:pPr>
      <w:r>
        <w:t>4-1.</w:t>
      </w:r>
      <w:r w:rsidR="00A363C9">
        <w:t xml:space="preserve"> </w:t>
      </w:r>
      <w:r>
        <w:rPr>
          <w:rFonts w:hint="eastAsia"/>
        </w:rPr>
        <w:t>使用例</w:t>
      </w:r>
      <w:r w:rsidR="00A363C9">
        <w:t>1</w:t>
      </w:r>
    </w:p>
    <w:p w14:paraId="51E8105B" w14:textId="12DDD644" w:rsidR="00A363C9" w:rsidRDefault="0016702C" w:rsidP="00A363C9">
      <w:r>
        <w:rPr>
          <w:rFonts w:hint="eastAsia"/>
        </w:rPr>
        <w:t xml:space="preserve"> </w:t>
      </w:r>
      <w:bookmarkStart w:id="0" w:name="_GoBack"/>
      <w:bookmarkEnd w:id="0"/>
      <w:r w:rsidR="00207C9C">
        <w:t>accelD</w:t>
      </w:r>
      <w:r w:rsidR="00207C9C">
        <w:rPr>
          <w:rFonts w:hint="eastAsia"/>
        </w:rPr>
        <w:t>は初対面同士で使うところから始まる</w:t>
      </w:r>
      <w:r w:rsidR="00207C9C">
        <w:t xml:space="preserve">. </w:t>
      </w:r>
      <w:r w:rsidR="00207C9C">
        <w:rPr>
          <w:rFonts w:hint="eastAsia"/>
        </w:rPr>
        <w:t>握手をすることで互いのユーザ情報を認識し</w:t>
      </w:r>
      <w:r w:rsidR="00207C9C">
        <w:t xml:space="preserve">, </w:t>
      </w:r>
      <w:r w:rsidR="00207C9C">
        <w:rPr>
          <w:rFonts w:hint="eastAsia"/>
        </w:rPr>
        <w:t>関係が</w:t>
      </w:r>
      <w:r w:rsidR="00C30484">
        <w:rPr>
          <w:rFonts w:hint="eastAsia"/>
        </w:rPr>
        <w:t>できる</w:t>
      </w:r>
      <w:r w:rsidR="00207C9C">
        <w:t>.</w:t>
      </w:r>
      <w:r w:rsidR="00C30484">
        <w:t xml:space="preserve"> </w:t>
      </w:r>
      <w:r w:rsidR="00C30484">
        <w:rPr>
          <w:rFonts w:hint="eastAsia"/>
        </w:rPr>
        <w:t>ユーザ情報を互いが取得すると</w:t>
      </w:r>
      <w:r w:rsidR="00C30484">
        <w:rPr>
          <w:rFonts w:hint="eastAsia"/>
        </w:rPr>
        <w:t xml:space="preserve">, </w:t>
      </w:r>
      <w:r w:rsidR="00C30484">
        <w:rPr>
          <w:rFonts w:hint="eastAsia"/>
        </w:rPr>
        <w:t>互いの他ユーザ一覧表示タブ</w:t>
      </w:r>
      <w:r w:rsidR="00C30484">
        <w:t>(</w:t>
      </w:r>
      <w:r w:rsidR="00C30484">
        <w:rPr>
          <w:rFonts w:hint="eastAsia"/>
        </w:rPr>
        <w:t>図</w:t>
      </w:r>
      <w:r w:rsidR="00246530">
        <w:t>2</w:t>
      </w:r>
      <w:r w:rsidR="00C30484">
        <w:t xml:space="preserve"> </w:t>
      </w:r>
      <w:r w:rsidR="00C30484">
        <w:rPr>
          <w:rFonts w:hint="eastAsia"/>
        </w:rPr>
        <w:t>左</w:t>
      </w:r>
      <w:r w:rsidR="00C30484">
        <w:t>)</w:t>
      </w:r>
      <w:r w:rsidR="00C30484">
        <w:rPr>
          <w:rFonts w:hint="eastAsia"/>
        </w:rPr>
        <w:t>にユーザ名が表示される</w:t>
      </w:r>
      <w:r w:rsidR="00C30484">
        <w:t xml:space="preserve">. </w:t>
      </w:r>
    </w:p>
    <w:p w14:paraId="12D549B1" w14:textId="4256740D" w:rsidR="00C30484" w:rsidRDefault="00C30484" w:rsidP="00C30484">
      <w:pPr>
        <w:pStyle w:val="21"/>
      </w:pPr>
      <w:r>
        <w:t xml:space="preserve">4-2. </w:t>
      </w:r>
      <w:r>
        <w:rPr>
          <w:rFonts w:hint="eastAsia"/>
        </w:rPr>
        <w:t>使用例</w:t>
      </w:r>
      <w:r>
        <w:t>2</w:t>
      </w:r>
    </w:p>
    <w:p w14:paraId="206A0939" w14:textId="06B3F4CC" w:rsidR="00C30484" w:rsidRPr="00C30484" w:rsidRDefault="0016702C" w:rsidP="00C30484">
      <w:r>
        <w:t xml:space="preserve"> </w:t>
      </w:r>
      <w:r w:rsidR="00C30484">
        <w:rPr>
          <w:rFonts w:hint="eastAsia"/>
        </w:rPr>
        <w:t>ハイタッチをすることで</w:t>
      </w:r>
      <w:r w:rsidR="00C30484">
        <w:t>, 2</w:t>
      </w:r>
      <w:r w:rsidR="00C30484">
        <w:rPr>
          <w:rFonts w:hint="eastAsia"/>
        </w:rPr>
        <w:t>ユーザの仲良し度が</w:t>
      </w:r>
      <w:r w:rsidR="00C30484">
        <w:t>20</w:t>
      </w:r>
      <w:r w:rsidR="00C30484">
        <w:rPr>
          <w:rFonts w:hint="eastAsia"/>
        </w:rPr>
        <w:t>上がる</w:t>
      </w:r>
      <w:r w:rsidR="00C30484">
        <w:t>(</w:t>
      </w:r>
      <w:r w:rsidR="00C30484">
        <w:rPr>
          <w:rFonts w:hint="eastAsia"/>
        </w:rPr>
        <w:t>表</w:t>
      </w:r>
      <w:r w:rsidR="00246530">
        <w:t>1</w:t>
      </w:r>
      <w:r w:rsidR="00C30484">
        <w:t>).</w:t>
      </w:r>
      <w:r w:rsidR="00246530">
        <w:t xml:space="preserve"> </w:t>
      </w:r>
      <w:r w:rsidR="00246530">
        <w:rPr>
          <w:rFonts w:hint="eastAsia"/>
        </w:rPr>
        <w:t>仲良し度が上がったことでユーザ同士のコミュニケーションは親しみのあるものになる</w:t>
      </w:r>
      <w:r w:rsidR="00246530">
        <w:t>. accelD</w:t>
      </w:r>
      <w:r w:rsidR="00246530">
        <w:rPr>
          <w:rFonts w:hint="eastAsia"/>
        </w:rPr>
        <w:t>はコミュニケーションのきっかけとして</w:t>
      </w:r>
      <w:r w:rsidR="00246530">
        <w:t>, SNS</w:t>
      </w:r>
      <w:r w:rsidR="00246530">
        <w:rPr>
          <w:rFonts w:hint="eastAsia"/>
        </w:rPr>
        <w:t>の非公開アカウントの</w:t>
      </w:r>
      <w:r w:rsidR="00246530">
        <w:t>ID</w:t>
      </w:r>
      <w:r w:rsidR="00246530">
        <w:rPr>
          <w:rFonts w:hint="eastAsia"/>
        </w:rPr>
        <w:t>を互いに通知する</w:t>
      </w:r>
      <w:r w:rsidR="00246530">
        <w:t xml:space="preserve">. </w:t>
      </w:r>
      <w:r w:rsidR="00246530">
        <w:rPr>
          <w:rFonts w:hint="eastAsia"/>
        </w:rPr>
        <w:t>仲良し度と</w:t>
      </w:r>
      <w:r w:rsidR="00246530">
        <w:t>accelD</w:t>
      </w:r>
      <w:r w:rsidR="00246530">
        <w:rPr>
          <w:rFonts w:hint="eastAsia"/>
        </w:rPr>
        <w:t>が提示するコミュニケーションのきっかけは各ユーザの設定により</w:t>
      </w:r>
      <w:r w:rsidR="00246530">
        <w:t xml:space="preserve">, </w:t>
      </w:r>
      <w:r w:rsidR="00246530">
        <w:rPr>
          <w:rFonts w:hint="eastAsia"/>
        </w:rPr>
        <w:t>柔軟に変えることができる</w:t>
      </w:r>
      <w:r w:rsidR="00246530">
        <w:t xml:space="preserve">. </w:t>
      </w:r>
    </w:p>
    <w:p w14:paraId="0C9E3072" w14:textId="3E39BF47" w:rsidR="00A356AD" w:rsidRDefault="00246530" w:rsidP="00246530">
      <w:pPr>
        <w:pStyle w:val="21"/>
      </w:pPr>
      <w:r>
        <w:t xml:space="preserve">4-3. </w:t>
      </w:r>
      <w:r>
        <w:rPr>
          <w:rFonts w:hint="eastAsia"/>
        </w:rPr>
        <w:t>使用例</w:t>
      </w:r>
      <w:r>
        <w:t>3</w:t>
      </w:r>
    </w:p>
    <w:p w14:paraId="148E9D6B" w14:textId="56E508D6" w:rsidR="00246530" w:rsidRPr="00246530" w:rsidRDefault="003B029E" w:rsidP="00246530">
      <w:r>
        <w:rPr>
          <w:rFonts w:hint="eastAsia"/>
        </w:rPr>
        <w:t xml:space="preserve">　お互いの仲良し度が高いユーザ同士であれば</w:t>
      </w:r>
      <w:r>
        <w:t xml:space="preserve">, </w:t>
      </w:r>
      <w:r>
        <w:rPr>
          <w:rFonts w:hint="eastAsia"/>
        </w:rPr>
        <w:t>コミュニケーションの幅は広がる</w:t>
      </w:r>
      <w:r>
        <w:t xml:space="preserve">. </w:t>
      </w:r>
      <w:r>
        <w:rPr>
          <w:rFonts w:hint="eastAsia"/>
        </w:rPr>
        <w:t>しかし</w:t>
      </w:r>
      <w:r>
        <w:t>,</w:t>
      </w:r>
      <w:r>
        <w:rPr>
          <w:rFonts w:hint="eastAsia"/>
        </w:rPr>
        <w:t xml:space="preserve"> </w:t>
      </w:r>
      <w:r>
        <w:rPr>
          <w:rFonts w:hint="eastAsia"/>
        </w:rPr>
        <w:t>片方が仲良し度とコミュニケーション行動に差があると感じる場合</w:t>
      </w:r>
      <w:r>
        <w:t xml:space="preserve">, </w:t>
      </w:r>
      <w:r>
        <w:rPr>
          <w:rFonts w:hint="eastAsia"/>
        </w:rPr>
        <w:t>仲良し度を手動で修正することができる</w:t>
      </w:r>
      <w:r>
        <w:t xml:space="preserve">. </w:t>
      </w:r>
      <w:r>
        <w:rPr>
          <w:rFonts w:hint="eastAsia"/>
        </w:rPr>
        <w:t>仲良し度は</w:t>
      </w:r>
      <w:r>
        <w:t xml:space="preserve">, </w:t>
      </w:r>
      <w:r>
        <w:rPr>
          <w:rFonts w:hint="eastAsia"/>
        </w:rPr>
        <w:t>互いに共有するパラメータであるため</w:t>
      </w:r>
      <w:r>
        <w:t xml:space="preserve">, </w:t>
      </w:r>
      <w:r>
        <w:rPr>
          <w:rFonts w:hint="eastAsia"/>
        </w:rPr>
        <w:t>片方が修正すると他方のアプリケーションにも反映される</w:t>
      </w:r>
      <w:r>
        <w:t xml:space="preserve">. </w:t>
      </w:r>
    </w:p>
    <w:p w14:paraId="4299472A" w14:textId="0D4BFA71" w:rsidR="00E46CCB" w:rsidRDefault="00E46CCB" w:rsidP="00E46CCB">
      <w:pPr>
        <w:pStyle w:val="1"/>
      </w:pPr>
      <w:r>
        <w:rPr>
          <w:rFonts w:hint="eastAsia"/>
        </w:rPr>
        <w:t>議論</w:t>
      </w:r>
    </w:p>
    <w:p w14:paraId="17B2E1D6" w14:textId="77777777" w:rsidR="0016702C" w:rsidRDefault="001A0E28" w:rsidP="00E46CCB">
      <w:r>
        <w:rPr>
          <w:rFonts w:hint="eastAsia"/>
        </w:rPr>
        <w:t xml:space="preserve">　</w:t>
      </w:r>
      <w:r w:rsidR="0016702C">
        <w:rPr>
          <w:rFonts w:hint="eastAsia"/>
        </w:rPr>
        <w:t>仲良し度が上がるのはジェスチャを行う</w:t>
      </w:r>
      <w:r>
        <w:rPr>
          <w:rFonts w:hint="eastAsia"/>
        </w:rPr>
        <w:t>場面だけでないことが多い</w:t>
      </w:r>
      <w:r>
        <w:t xml:space="preserve">. </w:t>
      </w:r>
      <w:r>
        <w:rPr>
          <w:rFonts w:hint="eastAsia"/>
        </w:rPr>
        <w:t>また</w:t>
      </w:r>
      <w:r>
        <w:t xml:space="preserve">, </w:t>
      </w:r>
      <w:r>
        <w:rPr>
          <w:rFonts w:hint="eastAsia"/>
        </w:rPr>
        <w:t>特定のジェスチャによる仲良し度の上がり方は</w:t>
      </w:r>
      <w:r>
        <w:t xml:space="preserve">, </w:t>
      </w:r>
      <w:r>
        <w:rPr>
          <w:rFonts w:hint="eastAsia"/>
        </w:rPr>
        <w:t>人によって差があると考えている</w:t>
      </w:r>
      <w:r w:rsidR="0016702C">
        <w:t xml:space="preserve">. </w:t>
      </w:r>
      <w:r w:rsidR="0016702C">
        <w:rPr>
          <w:rFonts w:hint="eastAsia"/>
        </w:rPr>
        <w:t>しかし</w:t>
      </w:r>
      <w:r w:rsidR="0016702C">
        <w:t xml:space="preserve">, </w:t>
      </w:r>
      <w:r w:rsidR="0016702C">
        <w:rPr>
          <w:rFonts w:hint="eastAsia"/>
        </w:rPr>
        <w:t>ジェスチャ以外の場面でユーザ同士が仲良くなった場合</w:t>
      </w:r>
      <w:r w:rsidR="0016702C">
        <w:t xml:space="preserve">, </w:t>
      </w:r>
      <w:r w:rsidR="0016702C">
        <w:rPr>
          <w:rFonts w:hint="eastAsia"/>
        </w:rPr>
        <w:t>ジェスチャにもその仲良し度が反映されるため</w:t>
      </w:r>
      <w:r w:rsidR="0016702C">
        <w:t xml:space="preserve">, </w:t>
      </w:r>
      <w:r w:rsidR="0016702C">
        <w:rPr>
          <w:rFonts w:hint="eastAsia"/>
        </w:rPr>
        <w:t>結果として</w:t>
      </w:r>
      <w:r w:rsidR="0016702C">
        <w:t>accelD</w:t>
      </w:r>
      <w:r w:rsidR="0016702C">
        <w:rPr>
          <w:rFonts w:hint="eastAsia"/>
        </w:rPr>
        <w:t>が認識することが可能である</w:t>
      </w:r>
      <w:r w:rsidR="0016702C">
        <w:t xml:space="preserve">. </w:t>
      </w:r>
    </w:p>
    <w:p w14:paraId="36D37D4B" w14:textId="7EB4E965" w:rsidR="00E46CCB" w:rsidRDefault="0016702C" w:rsidP="00E46CCB">
      <w:r>
        <w:rPr>
          <w:rFonts w:hint="eastAsia"/>
        </w:rPr>
        <w:t xml:space="preserve">　</w:t>
      </w:r>
      <w:r>
        <w:rPr>
          <w:rFonts w:hint="eastAsia"/>
        </w:rPr>
        <w:t>本研究は</w:t>
      </w:r>
      <w:r>
        <w:t xml:space="preserve">, </w:t>
      </w:r>
      <w:r>
        <w:rPr>
          <w:rFonts w:hint="eastAsia"/>
        </w:rPr>
        <w:t>ジェスチャ認識によって</w:t>
      </w:r>
      <w:r>
        <w:t xml:space="preserve">, </w:t>
      </w:r>
      <w:r>
        <w:rPr>
          <w:rFonts w:hint="eastAsia"/>
        </w:rPr>
        <w:t>仲良し度と実際のコミュニケーション行動の差を縮めることを可能にした</w:t>
      </w:r>
      <w:r>
        <w:t>.</w:t>
      </w:r>
      <w:r>
        <w:t xml:space="preserve"> </w:t>
      </w:r>
    </w:p>
    <w:p w14:paraId="6A7A8195" w14:textId="7ABB3028" w:rsidR="00E46CCB" w:rsidRPr="00E46CCB" w:rsidRDefault="00E46CCB" w:rsidP="00E46CCB">
      <w:pPr>
        <w:pStyle w:val="1"/>
      </w:pPr>
      <w:r>
        <w:rPr>
          <w:rFonts w:hint="eastAsia"/>
        </w:rPr>
        <w:t>おわりに</w:t>
      </w:r>
    </w:p>
    <w:p w14:paraId="1A4159B7" w14:textId="7B6273C4" w:rsidR="00B365E0" w:rsidRDefault="002F459A">
      <w:r>
        <w:rPr>
          <w:rFonts w:hint="eastAsia"/>
        </w:rPr>
        <w:t xml:space="preserve">　本論文では</w:t>
      </w:r>
      <w:r>
        <w:t>, accelD</w:t>
      </w:r>
      <w:r>
        <w:rPr>
          <w:rFonts w:hint="eastAsia"/>
        </w:rPr>
        <w:t>の概要と実装について提案した</w:t>
      </w:r>
      <w:r>
        <w:rPr>
          <w:rFonts w:hint="eastAsia"/>
        </w:rPr>
        <w:t xml:space="preserve">. </w:t>
      </w:r>
      <w:r>
        <w:rPr>
          <w:rFonts w:hint="eastAsia"/>
        </w:rPr>
        <w:t>ジェスチャの種類はさまざまなものがあるため</w:t>
      </w:r>
      <w:r>
        <w:t xml:space="preserve">, </w:t>
      </w:r>
      <w:r>
        <w:rPr>
          <w:rFonts w:hint="eastAsia"/>
        </w:rPr>
        <w:t>挨拶に使う</w:t>
      </w:r>
      <w:r>
        <w:rPr>
          <w:rFonts w:hint="eastAsia"/>
        </w:rPr>
        <w:lastRenderedPageBreak/>
        <w:t>ジェスチャ以外のものについても検討していく</w:t>
      </w:r>
      <w:r>
        <w:t xml:space="preserve">. </w:t>
      </w:r>
    </w:p>
    <w:p w14:paraId="4B687C68" w14:textId="77777777" w:rsidR="00ED3980" w:rsidRDefault="00ED3980">
      <w:pPr>
        <w:jc w:val="left"/>
        <w:rPr>
          <w:rFonts w:eastAsia="ＭＳ ゴシック"/>
          <w:b/>
          <w:bCs/>
          <w:sz w:val="21"/>
        </w:rPr>
      </w:pPr>
      <w:r>
        <w:rPr>
          <w:rFonts w:eastAsia="ＭＳ ゴシック" w:hint="eastAsia"/>
          <w:b/>
          <w:bCs/>
          <w:sz w:val="21"/>
        </w:rPr>
        <w:t>参考文献</w:t>
      </w:r>
    </w:p>
    <w:p w14:paraId="55C75E2F" w14:textId="23E8717A" w:rsidR="00AF635B" w:rsidRDefault="00AF635B" w:rsidP="00BA0E0B">
      <w:pPr>
        <w:pStyle w:val="IPSJ0"/>
        <w:numPr>
          <w:ilvl w:val="0"/>
          <w:numId w:val="0"/>
        </w:numPr>
      </w:pPr>
    </w:p>
    <w:p w14:paraId="6194415D" w14:textId="0E74D383" w:rsidR="00FB0C17" w:rsidRDefault="00D11743" w:rsidP="00FB0C17">
      <w:pPr>
        <w:pStyle w:val="IPSJ0"/>
      </w:pPr>
      <w:r>
        <w:t xml:space="preserve"> Ling </w:t>
      </w:r>
      <w:proofErr w:type="spellStart"/>
      <w:r>
        <w:t>Bao</w:t>
      </w:r>
      <w:proofErr w:type="spellEnd"/>
      <w:r>
        <w:t xml:space="preserve"> and Stephen S. </w:t>
      </w:r>
      <w:proofErr w:type="spellStart"/>
      <w:r>
        <w:t>Intille</w:t>
      </w:r>
      <w:proofErr w:type="spellEnd"/>
      <w:r>
        <w:t xml:space="preserve">.: </w:t>
      </w:r>
      <w:r w:rsidR="00FB0C17">
        <w:t>Activity recognition from user-annotated acceleration data, Pervasive 2004, 2004</w:t>
      </w:r>
      <w:r w:rsidR="0098468D">
        <w:t>,</w:t>
      </w:r>
      <w:r w:rsidR="00FB0C17">
        <w:t xml:space="preserve"> pp. 1-17</w:t>
      </w:r>
      <w:r w:rsidR="0098468D">
        <w:t>.</w:t>
      </w:r>
    </w:p>
    <w:p w14:paraId="049F52C4" w14:textId="6F36C9CB" w:rsidR="00BA0E0B" w:rsidRDefault="00BA0E0B" w:rsidP="00FB0C17">
      <w:pPr>
        <w:pStyle w:val="IPSJ0"/>
      </w:pPr>
      <w:r>
        <w:t xml:space="preserve">Martin </w:t>
      </w:r>
      <w:proofErr w:type="spellStart"/>
      <w:r>
        <w:t>Berchtold</w:t>
      </w:r>
      <w:proofErr w:type="spellEnd"/>
      <w:r>
        <w:t xml:space="preserve">, Matthias </w:t>
      </w:r>
      <w:proofErr w:type="spellStart"/>
      <w:r>
        <w:t>Budde</w:t>
      </w:r>
      <w:proofErr w:type="spellEnd"/>
      <w:r>
        <w:t xml:space="preserve">, </w:t>
      </w:r>
      <w:proofErr w:type="spellStart"/>
      <w:r>
        <w:t>Dawud</w:t>
      </w:r>
      <w:proofErr w:type="spellEnd"/>
      <w:r>
        <w:t xml:space="preserve"> Gordon, </w:t>
      </w:r>
      <w:proofErr w:type="spellStart"/>
      <w:r>
        <w:t>Hedda</w:t>
      </w:r>
      <w:proofErr w:type="spellEnd"/>
      <w:r>
        <w:t xml:space="preserve"> </w:t>
      </w:r>
      <w:proofErr w:type="spellStart"/>
      <w:r>
        <w:t>Schmidtke</w:t>
      </w:r>
      <w:proofErr w:type="spellEnd"/>
      <w:r>
        <w:t xml:space="preserve">, and Michael </w:t>
      </w:r>
      <w:proofErr w:type="spellStart"/>
      <w:r>
        <w:t>Beigl</w:t>
      </w:r>
      <w:proofErr w:type="spellEnd"/>
      <w:r>
        <w:t xml:space="preserve">.: </w:t>
      </w:r>
      <w:proofErr w:type="spellStart"/>
      <w:r>
        <w:t>ActiServ</w:t>
      </w:r>
      <w:proofErr w:type="spellEnd"/>
      <w:r>
        <w:t>: Activity recognition service for mobile phone, International Symposium on Wearable Computers, 2010, pp. 1-8.</w:t>
      </w:r>
    </w:p>
    <w:p w14:paraId="1CC876FF" w14:textId="3B6C481E" w:rsidR="00ED3980" w:rsidRDefault="00FB0C17" w:rsidP="00FB0C17">
      <w:pPr>
        <w:pStyle w:val="IPSJ0"/>
        <w:rPr>
          <w:szCs w:val="16"/>
        </w:rPr>
      </w:pPr>
      <w:r>
        <w:t xml:space="preserve"> </w:t>
      </w:r>
      <w:r w:rsidRPr="00FB0C17">
        <w:rPr>
          <w:szCs w:val="16"/>
        </w:rPr>
        <w:t xml:space="preserve">Joseph </w:t>
      </w:r>
      <w:proofErr w:type="spellStart"/>
      <w:r w:rsidRPr="00FB0C17">
        <w:rPr>
          <w:szCs w:val="16"/>
        </w:rPr>
        <w:t>Korpela</w:t>
      </w:r>
      <w:proofErr w:type="spellEnd"/>
      <w:r w:rsidRPr="00FB0C17">
        <w:rPr>
          <w:szCs w:val="16"/>
        </w:rPr>
        <w:t xml:space="preserve">, </w:t>
      </w:r>
      <w:r w:rsidRPr="00FB0C17">
        <w:rPr>
          <w:bCs w:val="0"/>
          <w:szCs w:val="16"/>
        </w:rPr>
        <w:t>前川卓也</w:t>
      </w:r>
      <w:r w:rsidRPr="00FB0C17">
        <w:rPr>
          <w:szCs w:val="16"/>
        </w:rPr>
        <w:t xml:space="preserve">, Julien </w:t>
      </w:r>
      <w:proofErr w:type="spellStart"/>
      <w:r w:rsidRPr="00FB0C17">
        <w:rPr>
          <w:szCs w:val="16"/>
        </w:rPr>
        <w:t>Eberle</w:t>
      </w:r>
      <w:proofErr w:type="spellEnd"/>
      <w:r w:rsidRPr="00FB0C17">
        <w:rPr>
          <w:szCs w:val="16"/>
        </w:rPr>
        <w:t xml:space="preserve">, </w:t>
      </w:r>
      <w:proofErr w:type="spellStart"/>
      <w:r w:rsidRPr="00FB0C17">
        <w:rPr>
          <w:color w:val="000000"/>
          <w:kern w:val="0"/>
          <w:szCs w:val="16"/>
        </w:rPr>
        <w:t>Dipanjan</w:t>
      </w:r>
      <w:proofErr w:type="spellEnd"/>
      <w:r w:rsidRPr="00FB0C17">
        <w:rPr>
          <w:color w:val="000000"/>
          <w:kern w:val="0"/>
          <w:szCs w:val="16"/>
        </w:rPr>
        <w:t xml:space="preserve"> Chakraborty</w:t>
      </w:r>
      <w:r w:rsidR="00347026">
        <w:rPr>
          <w:color w:val="000000"/>
          <w:kern w:val="0"/>
          <w:szCs w:val="16"/>
        </w:rPr>
        <w:t>,</w:t>
      </w:r>
      <w:r w:rsidRPr="00FB0C17">
        <w:rPr>
          <w:color w:val="000000"/>
          <w:kern w:val="0"/>
          <w:szCs w:val="16"/>
        </w:rPr>
        <w:t xml:space="preserve"> and Karl </w:t>
      </w:r>
      <w:proofErr w:type="spellStart"/>
      <w:r w:rsidRPr="00FB0C17">
        <w:rPr>
          <w:color w:val="000000"/>
          <w:kern w:val="0"/>
          <w:szCs w:val="16"/>
        </w:rPr>
        <w:t>Aberer</w:t>
      </w:r>
      <w:proofErr w:type="spellEnd"/>
      <w:r w:rsidRPr="00FB0C17">
        <w:rPr>
          <w:color w:val="000000"/>
          <w:kern w:val="0"/>
          <w:szCs w:val="16"/>
        </w:rPr>
        <w:t xml:space="preserve">.: </w:t>
      </w:r>
      <w:r w:rsidRPr="00FB0C17">
        <w:rPr>
          <w:color w:val="000000"/>
          <w:kern w:val="0"/>
          <w:szCs w:val="16"/>
        </w:rPr>
        <w:t>身体に装着した加速度センサによる行動およびジェスチャの統合的認識手法の提案</w:t>
      </w:r>
      <w:r w:rsidRPr="00FB0C17">
        <w:rPr>
          <w:color w:val="000000"/>
          <w:kern w:val="0"/>
          <w:szCs w:val="16"/>
        </w:rPr>
        <w:t xml:space="preserve">, </w:t>
      </w:r>
      <w:r w:rsidRPr="00FB0C17">
        <w:rPr>
          <w:color w:val="000000"/>
          <w:kern w:val="0"/>
          <w:szCs w:val="16"/>
        </w:rPr>
        <w:t>情報処理学会研究報告</w:t>
      </w:r>
      <w:r w:rsidRPr="00FB0C17">
        <w:rPr>
          <w:color w:val="000000"/>
          <w:kern w:val="0"/>
          <w:szCs w:val="16"/>
        </w:rPr>
        <w:t>, vol.2014-HCI-160, No.1, 2014, p.1-8</w:t>
      </w:r>
      <w:r w:rsidR="0098468D">
        <w:rPr>
          <w:color w:val="000000"/>
          <w:kern w:val="0"/>
          <w:szCs w:val="16"/>
        </w:rPr>
        <w:t>.</w:t>
      </w:r>
      <w:r w:rsidR="005A5694" w:rsidRPr="00FB0C17">
        <w:rPr>
          <w:szCs w:val="16"/>
        </w:rPr>
        <w:t xml:space="preserve"> </w:t>
      </w:r>
    </w:p>
    <w:p w14:paraId="1F8E3723" w14:textId="69D60BA8" w:rsidR="00347026" w:rsidRDefault="00347026" w:rsidP="00FB0C17">
      <w:pPr>
        <w:pStyle w:val="IPSJ0"/>
        <w:rPr>
          <w:szCs w:val="16"/>
        </w:rPr>
      </w:pPr>
      <w:r>
        <w:rPr>
          <w:szCs w:val="16"/>
        </w:rPr>
        <w:t xml:space="preserve"> </w:t>
      </w:r>
      <w:proofErr w:type="spellStart"/>
      <w:r>
        <w:rPr>
          <w:szCs w:val="16"/>
        </w:rPr>
        <w:t>Jiahui</w:t>
      </w:r>
      <w:proofErr w:type="spellEnd"/>
      <w:r>
        <w:rPr>
          <w:szCs w:val="16"/>
        </w:rPr>
        <w:t xml:space="preserve"> Wu, Gang Pan, Daqing Zhang, </w:t>
      </w:r>
      <w:proofErr w:type="spellStart"/>
      <w:r>
        <w:rPr>
          <w:szCs w:val="16"/>
        </w:rPr>
        <w:t>Guande</w:t>
      </w:r>
      <w:proofErr w:type="spellEnd"/>
      <w:r>
        <w:rPr>
          <w:szCs w:val="16"/>
        </w:rPr>
        <w:t xml:space="preserve"> Qi, and </w:t>
      </w:r>
      <w:proofErr w:type="spellStart"/>
      <w:r>
        <w:rPr>
          <w:szCs w:val="16"/>
        </w:rPr>
        <w:t>Sh</w:t>
      </w:r>
      <w:r w:rsidR="004F383C">
        <w:rPr>
          <w:szCs w:val="16"/>
        </w:rPr>
        <w:t>ijian</w:t>
      </w:r>
      <w:proofErr w:type="spellEnd"/>
      <w:r w:rsidR="004F383C">
        <w:rPr>
          <w:szCs w:val="16"/>
        </w:rPr>
        <w:t xml:space="preserve"> Li.: Gesture recognition with a 3-D a</w:t>
      </w:r>
      <w:r>
        <w:rPr>
          <w:szCs w:val="16"/>
        </w:rPr>
        <w:t>ccelerometer, Ubiquitous intelligence and computing, Springer, 2009, pp.25-38.</w:t>
      </w:r>
    </w:p>
    <w:p w14:paraId="46ADD74A" w14:textId="2ADB01DA" w:rsidR="00AD5A5F" w:rsidRDefault="00347026" w:rsidP="00FB0C17">
      <w:pPr>
        <w:pStyle w:val="IPSJ0"/>
        <w:rPr>
          <w:szCs w:val="16"/>
        </w:rPr>
      </w:pPr>
      <w:r>
        <w:rPr>
          <w:szCs w:val="16"/>
        </w:rPr>
        <w:t xml:space="preserve"> </w:t>
      </w:r>
      <w:r w:rsidR="000F280D">
        <w:rPr>
          <w:szCs w:val="16"/>
        </w:rPr>
        <w:t xml:space="preserve">Kent </w:t>
      </w:r>
      <w:r w:rsidR="004F383C">
        <w:rPr>
          <w:szCs w:val="16"/>
        </w:rPr>
        <w:t xml:space="preserve">Lyons, Helene Brashear, Tracy </w:t>
      </w:r>
      <w:proofErr w:type="spellStart"/>
      <w:r w:rsidR="004F383C">
        <w:rPr>
          <w:szCs w:val="16"/>
        </w:rPr>
        <w:t>Westeyn</w:t>
      </w:r>
      <w:proofErr w:type="spellEnd"/>
      <w:r w:rsidR="004F383C">
        <w:rPr>
          <w:szCs w:val="16"/>
        </w:rPr>
        <w:t xml:space="preserve">, Jung Soo Kim, and Thad </w:t>
      </w:r>
      <w:proofErr w:type="spellStart"/>
      <w:r w:rsidR="004F383C">
        <w:rPr>
          <w:szCs w:val="16"/>
        </w:rPr>
        <w:t>Starner</w:t>
      </w:r>
      <w:proofErr w:type="spellEnd"/>
      <w:r w:rsidR="004F383C">
        <w:rPr>
          <w:szCs w:val="16"/>
        </w:rPr>
        <w:t>.: GART: The gesture and activity recognition toolkit, Human-Computer Interaction, HCI Intelligent Multimodal Interaction Environments, Springer, 2007, pp. 718-727.</w:t>
      </w:r>
    </w:p>
    <w:p w14:paraId="1DDFE9FA" w14:textId="21895007" w:rsidR="00C71F19" w:rsidRPr="00162F6E" w:rsidRDefault="004D4059" w:rsidP="00162F6E">
      <w:pPr>
        <w:pStyle w:val="IPSJ0"/>
        <w:rPr>
          <w:szCs w:val="16"/>
        </w:rPr>
      </w:pPr>
      <w:r>
        <w:rPr>
          <w:szCs w:val="16"/>
        </w:rPr>
        <w:t xml:space="preserve"> </w:t>
      </w:r>
      <w:r>
        <w:rPr>
          <w:rFonts w:hint="eastAsia"/>
          <w:szCs w:val="16"/>
        </w:rPr>
        <w:t>伊藤駿吾</w:t>
      </w:r>
      <w:r>
        <w:rPr>
          <w:szCs w:val="16"/>
        </w:rPr>
        <w:t xml:space="preserve">, </w:t>
      </w:r>
      <w:r>
        <w:rPr>
          <w:rFonts w:hint="eastAsia"/>
          <w:szCs w:val="16"/>
        </w:rPr>
        <w:t>白石陽</w:t>
      </w:r>
      <w:r>
        <w:rPr>
          <w:szCs w:val="16"/>
        </w:rPr>
        <w:t xml:space="preserve">, </w:t>
      </w:r>
      <w:r w:rsidR="00F57A65">
        <w:rPr>
          <w:rFonts w:hint="eastAsia"/>
          <w:szCs w:val="16"/>
        </w:rPr>
        <w:t>今野慎介</w:t>
      </w:r>
      <w:r w:rsidR="00F57A65">
        <w:rPr>
          <w:szCs w:val="16"/>
        </w:rPr>
        <w:t xml:space="preserve">, </w:t>
      </w:r>
      <w:r w:rsidR="00F57A65">
        <w:rPr>
          <w:rFonts w:hint="eastAsia"/>
          <w:szCs w:val="16"/>
        </w:rPr>
        <w:t>手首装着型</w:t>
      </w:r>
      <w:r w:rsidR="00C71F19">
        <w:rPr>
          <w:rFonts w:hint="eastAsia"/>
          <w:szCs w:val="16"/>
        </w:rPr>
        <w:t>センサを用いた打鍵</w:t>
      </w:r>
      <w:r w:rsidR="00F57A65">
        <w:rPr>
          <w:rFonts w:hint="eastAsia"/>
          <w:szCs w:val="16"/>
        </w:rPr>
        <w:t>動作</w:t>
      </w:r>
      <w:r w:rsidR="00C71F19">
        <w:rPr>
          <w:rFonts w:hint="eastAsia"/>
          <w:szCs w:val="16"/>
        </w:rPr>
        <w:t>特徴による個人認証手法</w:t>
      </w:r>
      <w:r w:rsidR="00C71F19" w:rsidRPr="00162F6E">
        <w:rPr>
          <w:szCs w:val="16"/>
        </w:rPr>
        <w:t xml:space="preserve">, </w:t>
      </w:r>
      <w:r w:rsidR="002E2E61">
        <w:rPr>
          <w:rFonts w:hint="eastAsia"/>
          <w:szCs w:val="16"/>
        </w:rPr>
        <w:t>情報処理学会</w:t>
      </w:r>
      <w:r w:rsidR="002E2E61">
        <w:rPr>
          <w:szCs w:val="16"/>
        </w:rPr>
        <w:t xml:space="preserve"> DICOMO</w:t>
      </w:r>
      <w:r w:rsidR="00E33903">
        <w:rPr>
          <w:szCs w:val="16"/>
        </w:rPr>
        <w:t>2016</w:t>
      </w:r>
      <w:r w:rsidR="00E33903">
        <w:rPr>
          <w:rFonts w:hint="eastAsia"/>
          <w:szCs w:val="16"/>
        </w:rPr>
        <w:t>論文集</w:t>
      </w:r>
      <w:r w:rsidR="00E33903">
        <w:rPr>
          <w:szCs w:val="16"/>
        </w:rPr>
        <w:t>, 2016, pp1165-1171.</w:t>
      </w:r>
    </w:p>
    <w:sectPr w:rsidR="00C71F19" w:rsidRPr="00162F6E">
      <w:footerReference w:type="even" r:id="rId1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135BB" w14:textId="77777777" w:rsidR="006F1DBE" w:rsidRDefault="006F1DBE"/>
  </w:endnote>
  <w:endnote w:type="continuationSeparator" w:id="0">
    <w:p w14:paraId="6C5E3DBA" w14:textId="77777777" w:rsidR="006F1DBE" w:rsidRDefault="006F1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rFonts w:hint="eastAsia"/>
              <w:sz w:val="16"/>
              <w:szCs w:val="16"/>
            </w:rPr>
          </w:pPr>
        </w:p>
      </w:tc>
      <w:tc>
        <w:tcPr>
          <w:tcW w:w="4918" w:type="dxa"/>
        </w:tcPr>
        <w:p w14:paraId="28E96EE2" w14:textId="77777777" w:rsidR="00ED3980" w:rsidRDefault="00ED3980">
          <w:pPr>
            <w:pStyle w:val="ac"/>
            <w:jc w:val="right"/>
            <w:rPr>
              <w:rFonts w:hint="eastAsia"/>
            </w:rPr>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6F1B5" w14:textId="77777777" w:rsidR="006F1DBE" w:rsidRDefault="006F1DBE">
      <w:r>
        <w:separator/>
      </w:r>
    </w:p>
  </w:footnote>
  <w:footnote w:type="continuationSeparator" w:id="0">
    <w:p w14:paraId="3516CCA3" w14:textId="77777777" w:rsidR="006F1DBE" w:rsidRDefault="006F1DBE">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rPr>
              <w:rFonts w:hint="eastAsia"/>
            </w:rPr>
          </w:pPr>
        </w:p>
      </w:tc>
      <w:tc>
        <w:tcPr>
          <w:tcW w:w="4918" w:type="dxa"/>
        </w:tcPr>
        <w:p w14:paraId="3BF04AB8" w14:textId="77777777" w:rsidR="00ED3980" w:rsidRDefault="00ED3980" w:rsidP="005D5ADA">
          <w:pPr>
            <w:pStyle w:val="ac"/>
            <w:jc w:val="right"/>
            <w:rPr>
              <w:rFonts w:hint="eastAsia"/>
            </w:rPr>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a0"/>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0F280D"/>
    <w:rsid w:val="00101D05"/>
    <w:rsid w:val="00104AF3"/>
    <w:rsid w:val="0012208E"/>
    <w:rsid w:val="00125D49"/>
    <w:rsid w:val="00134A1B"/>
    <w:rsid w:val="00135E22"/>
    <w:rsid w:val="00135FAB"/>
    <w:rsid w:val="00162F6E"/>
    <w:rsid w:val="001645A3"/>
    <w:rsid w:val="001655D3"/>
    <w:rsid w:val="0016702C"/>
    <w:rsid w:val="001A0E28"/>
    <w:rsid w:val="001A53DE"/>
    <w:rsid w:val="001E1051"/>
    <w:rsid w:val="001F40C4"/>
    <w:rsid w:val="00207C9C"/>
    <w:rsid w:val="00212C18"/>
    <w:rsid w:val="0023382B"/>
    <w:rsid w:val="00246530"/>
    <w:rsid w:val="002475B1"/>
    <w:rsid w:val="00254C93"/>
    <w:rsid w:val="00261538"/>
    <w:rsid w:val="00263C34"/>
    <w:rsid w:val="00271C57"/>
    <w:rsid w:val="002820C1"/>
    <w:rsid w:val="002964DF"/>
    <w:rsid w:val="002A19CE"/>
    <w:rsid w:val="002B1DBB"/>
    <w:rsid w:val="002D228B"/>
    <w:rsid w:val="002E20F9"/>
    <w:rsid w:val="002E2E61"/>
    <w:rsid w:val="002F459A"/>
    <w:rsid w:val="002F5B69"/>
    <w:rsid w:val="002F6624"/>
    <w:rsid w:val="00303B19"/>
    <w:rsid w:val="00303E7D"/>
    <w:rsid w:val="0031221D"/>
    <w:rsid w:val="003260B9"/>
    <w:rsid w:val="00347026"/>
    <w:rsid w:val="003501EC"/>
    <w:rsid w:val="00356856"/>
    <w:rsid w:val="003630B6"/>
    <w:rsid w:val="00365D55"/>
    <w:rsid w:val="003710E8"/>
    <w:rsid w:val="00376C84"/>
    <w:rsid w:val="00392EC9"/>
    <w:rsid w:val="0039793F"/>
    <w:rsid w:val="003B029E"/>
    <w:rsid w:val="003B491B"/>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C30CC"/>
    <w:rsid w:val="004D4059"/>
    <w:rsid w:val="004D46EB"/>
    <w:rsid w:val="004E2170"/>
    <w:rsid w:val="004F2439"/>
    <w:rsid w:val="004F383C"/>
    <w:rsid w:val="005050E0"/>
    <w:rsid w:val="00505E14"/>
    <w:rsid w:val="005074F8"/>
    <w:rsid w:val="005247AE"/>
    <w:rsid w:val="0054149D"/>
    <w:rsid w:val="0056137D"/>
    <w:rsid w:val="005642B7"/>
    <w:rsid w:val="00574747"/>
    <w:rsid w:val="00596303"/>
    <w:rsid w:val="00597F68"/>
    <w:rsid w:val="005A5694"/>
    <w:rsid w:val="005D15AC"/>
    <w:rsid w:val="005D5ADA"/>
    <w:rsid w:val="00622B01"/>
    <w:rsid w:val="00635570"/>
    <w:rsid w:val="0063676E"/>
    <w:rsid w:val="00645FC8"/>
    <w:rsid w:val="00652062"/>
    <w:rsid w:val="0069256A"/>
    <w:rsid w:val="00697579"/>
    <w:rsid w:val="006C1AC6"/>
    <w:rsid w:val="006D0217"/>
    <w:rsid w:val="006F1DBE"/>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36368"/>
    <w:rsid w:val="00850626"/>
    <w:rsid w:val="008535EA"/>
    <w:rsid w:val="008609D2"/>
    <w:rsid w:val="008712CA"/>
    <w:rsid w:val="00872FC0"/>
    <w:rsid w:val="00880AFE"/>
    <w:rsid w:val="008A60EC"/>
    <w:rsid w:val="008B0167"/>
    <w:rsid w:val="008C219F"/>
    <w:rsid w:val="008C428D"/>
    <w:rsid w:val="008C6AFF"/>
    <w:rsid w:val="008E1700"/>
    <w:rsid w:val="00900302"/>
    <w:rsid w:val="00904754"/>
    <w:rsid w:val="00905EF2"/>
    <w:rsid w:val="00924C85"/>
    <w:rsid w:val="00926986"/>
    <w:rsid w:val="00944FBA"/>
    <w:rsid w:val="00952AEB"/>
    <w:rsid w:val="00983CF8"/>
    <w:rsid w:val="0098465E"/>
    <w:rsid w:val="0098468D"/>
    <w:rsid w:val="00996958"/>
    <w:rsid w:val="009A60AA"/>
    <w:rsid w:val="009B0939"/>
    <w:rsid w:val="009D4D39"/>
    <w:rsid w:val="009F116C"/>
    <w:rsid w:val="009F2911"/>
    <w:rsid w:val="00A01BF9"/>
    <w:rsid w:val="00A14692"/>
    <w:rsid w:val="00A26746"/>
    <w:rsid w:val="00A356AD"/>
    <w:rsid w:val="00A363C9"/>
    <w:rsid w:val="00A60035"/>
    <w:rsid w:val="00A63D02"/>
    <w:rsid w:val="00A675A2"/>
    <w:rsid w:val="00A95E2F"/>
    <w:rsid w:val="00AD5A5F"/>
    <w:rsid w:val="00AE427D"/>
    <w:rsid w:val="00AF3B66"/>
    <w:rsid w:val="00AF635B"/>
    <w:rsid w:val="00B01EE7"/>
    <w:rsid w:val="00B21D06"/>
    <w:rsid w:val="00B226E6"/>
    <w:rsid w:val="00B23CEB"/>
    <w:rsid w:val="00B3391C"/>
    <w:rsid w:val="00B365E0"/>
    <w:rsid w:val="00B43B38"/>
    <w:rsid w:val="00B47BDD"/>
    <w:rsid w:val="00B51927"/>
    <w:rsid w:val="00B7332E"/>
    <w:rsid w:val="00B770D1"/>
    <w:rsid w:val="00B977DB"/>
    <w:rsid w:val="00BA0E0B"/>
    <w:rsid w:val="00BB43C9"/>
    <w:rsid w:val="00BC382C"/>
    <w:rsid w:val="00BD4E9C"/>
    <w:rsid w:val="00C1385A"/>
    <w:rsid w:val="00C218DE"/>
    <w:rsid w:val="00C30484"/>
    <w:rsid w:val="00C362BA"/>
    <w:rsid w:val="00C41A71"/>
    <w:rsid w:val="00C427C8"/>
    <w:rsid w:val="00C46FCD"/>
    <w:rsid w:val="00C55227"/>
    <w:rsid w:val="00C5572B"/>
    <w:rsid w:val="00C6385F"/>
    <w:rsid w:val="00C6476E"/>
    <w:rsid w:val="00C669F4"/>
    <w:rsid w:val="00C71F19"/>
    <w:rsid w:val="00C84D69"/>
    <w:rsid w:val="00C87031"/>
    <w:rsid w:val="00CB21C5"/>
    <w:rsid w:val="00CB66AE"/>
    <w:rsid w:val="00CC3D71"/>
    <w:rsid w:val="00CD2017"/>
    <w:rsid w:val="00CD6E92"/>
    <w:rsid w:val="00CD6FE7"/>
    <w:rsid w:val="00CE5477"/>
    <w:rsid w:val="00D012E7"/>
    <w:rsid w:val="00D11743"/>
    <w:rsid w:val="00D14F80"/>
    <w:rsid w:val="00D16F91"/>
    <w:rsid w:val="00D47468"/>
    <w:rsid w:val="00D77B9E"/>
    <w:rsid w:val="00D90C08"/>
    <w:rsid w:val="00DA7B61"/>
    <w:rsid w:val="00DB40E1"/>
    <w:rsid w:val="00DC6545"/>
    <w:rsid w:val="00DD1216"/>
    <w:rsid w:val="00E107C1"/>
    <w:rsid w:val="00E27799"/>
    <w:rsid w:val="00E30FF6"/>
    <w:rsid w:val="00E33903"/>
    <w:rsid w:val="00E340F3"/>
    <w:rsid w:val="00E46CCB"/>
    <w:rsid w:val="00E65567"/>
    <w:rsid w:val="00E710A5"/>
    <w:rsid w:val="00E74137"/>
    <w:rsid w:val="00EA647F"/>
    <w:rsid w:val="00EC5065"/>
    <w:rsid w:val="00EC595A"/>
    <w:rsid w:val="00EC7FA5"/>
    <w:rsid w:val="00ED038E"/>
    <w:rsid w:val="00ED3980"/>
    <w:rsid w:val="00EF0724"/>
    <w:rsid w:val="00F130C1"/>
    <w:rsid w:val="00F42987"/>
    <w:rsid w:val="00F57A65"/>
    <w:rsid w:val="00F73D75"/>
    <w:rsid w:val="00FA2092"/>
    <w:rsid w:val="00FB0C17"/>
    <w:rsid w:val="00FC008E"/>
    <w:rsid w:val="00FE3A73"/>
    <w:rsid w:val="00FE4A6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A363C9"/>
    <w:pPr>
      <w:widowControl w:val="0"/>
      <w:tabs>
        <w:tab w:val="left" w:pos="513"/>
      </w:tabs>
      <w:jc w:val="both"/>
    </w:pPr>
    <w:rPr>
      <w:kern w:val="2"/>
      <w:sz w:val="18"/>
      <w:szCs w:val="18"/>
    </w:rPr>
  </w:style>
  <w:style w:type="paragraph" w:styleId="1">
    <w:name w:val="heading 1"/>
    <w:aliases w:val="#見出し1 IPSJ"/>
    <w:basedOn w:val="a1"/>
    <w:next w:val="a1"/>
    <w:link w:val="10"/>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10">
    <w:name w:val="見出し 1 (文字)"/>
    <w:link w:val="1"/>
    <w:rsid w:val="00135E22"/>
    <w:rPr>
      <w:rFonts w:eastAsia="ＭＳ ゴシック"/>
      <w:b/>
      <w:bCs/>
      <w:kern w:val="2"/>
      <w:sz w:val="22"/>
      <w:szCs w:val="18"/>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2919">
      <w:bodyDiv w:val="1"/>
      <w:marLeft w:val="0"/>
      <w:marRight w:val="0"/>
      <w:marTop w:val="0"/>
      <w:marBottom w:val="0"/>
      <w:divBdr>
        <w:top w:val="none" w:sz="0" w:space="0" w:color="auto"/>
        <w:left w:val="none" w:sz="0" w:space="0" w:color="auto"/>
        <w:bottom w:val="none" w:sz="0" w:space="0" w:color="auto"/>
        <w:right w:val="none" w:sz="0" w:space="0" w:color="auto"/>
      </w:divBdr>
    </w:div>
    <w:div w:id="397365055">
      <w:bodyDiv w:val="1"/>
      <w:marLeft w:val="0"/>
      <w:marRight w:val="0"/>
      <w:marTop w:val="0"/>
      <w:marBottom w:val="0"/>
      <w:divBdr>
        <w:top w:val="none" w:sz="0" w:space="0" w:color="auto"/>
        <w:left w:val="none" w:sz="0" w:space="0" w:color="auto"/>
        <w:bottom w:val="none" w:sz="0" w:space="0" w:color="auto"/>
        <w:right w:val="none" w:sz="0" w:space="0" w:color="auto"/>
      </w:divBdr>
    </w:div>
    <w:div w:id="424690022">
      <w:bodyDiv w:val="1"/>
      <w:marLeft w:val="0"/>
      <w:marRight w:val="0"/>
      <w:marTop w:val="0"/>
      <w:marBottom w:val="0"/>
      <w:divBdr>
        <w:top w:val="none" w:sz="0" w:space="0" w:color="auto"/>
        <w:left w:val="none" w:sz="0" w:space="0" w:color="auto"/>
        <w:bottom w:val="none" w:sz="0" w:space="0" w:color="auto"/>
        <w:right w:val="none" w:sz="0" w:space="0" w:color="auto"/>
      </w:divBdr>
    </w:div>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171678318">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CD0C4-D9FD-6347-B91A-0AAB2517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155</TotalTime>
  <Pages>2</Pages>
  <Words>627</Words>
  <Characters>3574</Characters>
  <Application>Microsoft Macintosh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4193</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7</cp:revision>
  <cp:lastPrinted>2016-10-03T05:51:00Z</cp:lastPrinted>
  <dcterms:created xsi:type="dcterms:W3CDTF">2018-12-20T02:54:00Z</dcterms:created>
  <dcterms:modified xsi:type="dcterms:W3CDTF">2018-12-20T12:22:00Z</dcterms:modified>
</cp:coreProperties>
</file>